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C4D03" w14:textId="3437EE6A" w:rsidR="00F3193F" w:rsidRDefault="00791F23">
      <w:r>
        <w:t xml:space="preserve">1. </w:t>
      </w:r>
      <w:r w:rsidR="00501AB2">
        <w:t>Selection Sort</w:t>
      </w:r>
    </w:p>
    <w:p w14:paraId="5C8B69F5" w14:textId="2CD6BCF8" w:rsidR="005249C9" w:rsidRDefault="002E3B7D">
      <w:r>
        <w:rPr>
          <w:noProof/>
        </w:rPr>
        <w:drawing>
          <wp:inline distT="0" distB="0" distL="0" distR="0" wp14:anchorId="7178EB44" wp14:editId="215E232E">
            <wp:extent cx="5943600" cy="3341370"/>
            <wp:effectExtent l="0" t="0" r="0" b="0"/>
            <wp:docPr id="89879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96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7852" w14:textId="1A6C93DD" w:rsidR="00236110" w:rsidRPr="00501AB2" w:rsidRDefault="00791F23">
      <w:r>
        <w:t xml:space="preserve">2. </w:t>
      </w:r>
      <w:r w:rsidR="00501AB2" w:rsidRPr="00501AB2">
        <w:rPr>
          <w:lang w:val="vi-VN"/>
        </w:rPr>
        <w:t>Merge</w:t>
      </w:r>
      <w:r w:rsidR="00501AB2">
        <w:t xml:space="preserve"> Sort</w:t>
      </w:r>
    </w:p>
    <w:p w14:paraId="2E96A25A" w14:textId="3AD79EF6" w:rsidR="00236110" w:rsidRDefault="00501AB2">
      <w:r>
        <w:rPr>
          <w:noProof/>
        </w:rPr>
        <w:drawing>
          <wp:inline distT="0" distB="0" distL="0" distR="0" wp14:anchorId="7CFA109D" wp14:editId="0665F7C3">
            <wp:extent cx="5943600" cy="3341370"/>
            <wp:effectExtent l="0" t="0" r="0" b="0"/>
            <wp:docPr id="126474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41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EA54" w14:textId="77777777" w:rsidR="00501AB2" w:rsidRDefault="00501AB2"/>
    <w:p w14:paraId="3C334554" w14:textId="37D95B44" w:rsidR="00501AB2" w:rsidRDefault="00501AB2">
      <w:r>
        <w:lastRenderedPageBreak/>
        <w:t>3.</w:t>
      </w:r>
      <w:r w:rsidR="004962F8">
        <w:t xml:space="preserve"> </w:t>
      </w:r>
      <w:r w:rsidR="00727F73">
        <w:t>Tính tổng</w:t>
      </w:r>
    </w:p>
    <w:p w14:paraId="009880F8" w14:textId="35C631A2" w:rsidR="004962F8" w:rsidRDefault="004962F8">
      <w:r>
        <w:rPr>
          <w:noProof/>
        </w:rPr>
        <w:drawing>
          <wp:inline distT="0" distB="0" distL="0" distR="0" wp14:anchorId="0F6AE6E0" wp14:editId="07B604B4">
            <wp:extent cx="5943600" cy="3341370"/>
            <wp:effectExtent l="0" t="0" r="0" b="0"/>
            <wp:docPr id="45554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40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1727" w14:textId="66786634" w:rsidR="00236110" w:rsidRDefault="00727F73">
      <w:r>
        <w:t>4.</w:t>
      </w:r>
      <w:r w:rsidR="009B512D">
        <w:t xml:space="preserve"> Quick Sort</w:t>
      </w:r>
    </w:p>
    <w:p w14:paraId="74D65618" w14:textId="3D5E88CF" w:rsidR="009B512D" w:rsidRDefault="009B512D">
      <w:r>
        <w:rPr>
          <w:noProof/>
        </w:rPr>
        <w:drawing>
          <wp:inline distT="0" distB="0" distL="0" distR="0" wp14:anchorId="6EB33D4C" wp14:editId="1ADBD5C4">
            <wp:extent cx="5943600" cy="3341370"/>
            <wp:effectExtent l="0" t="0" r="0" b="0"/>
            <wp:docPr id="182304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46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D459" w14:textId="77777777" w:rsidR="009B512D" w:rsidRDefault="009B512D"/>
    <w:p w14:paraId="226E72E7" w14:textId="76010B64" w:rsidR="009B512D" w:rsidRDefault="0045740D">
      <w:r>
        <w:lastRenderedPageBreak/>
        <w:t xml:space="preserve">5. </w:t>
      </w:r>
    </w:p>
    <w:sectPr w:rsidR="009B5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441B"/>
    <w:rsid w:val="00236110"/>
    <w:rsid w:val="002E3B7D"/>
    <w:rsid w:val="0045740D"/>
    <w:rsid w:val="004962F8"/>
    <w:rsid w:val="00501AB2"/>
    <w:rsid w:val="005249C9"/>
    <w:rsid w:val="006B441B"/>
    <w:rsid w:val="00727F73"/>
    <w:rsid w:val="00791F23"/>
    <w:rsid w:val="009B512D"/>
    <w:rsid w:val="00B65345"/>
    <w:rsid w:val="00D17407"/>
    <w:rsid w:val="00F3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B1FF"/>
  <w15:chartTrackingRefBased/>
  <w15:docId w15:val="{CEC40000-C910-417F-9B63-F587CDA5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~WRL2194.tmp</Template>
  <TotalTime>82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3</cp:revision>
  <dcterms:created xsi:type="dcterms:W3CDTF">2024-07-10T03:15:00Z</dcterms:created>
  <dcterms:modified xsi:type="dcterms:W3CDTF">2024-07-10T04:37:00Z</dcterms:modified>
</cp:coreProperties>
</file>